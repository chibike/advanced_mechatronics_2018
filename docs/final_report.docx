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alias w:val="Report Title:"/>
        <w:tag w:val="Report Title:"/>
        <w:id w:val="-724838473"/>
        <w:placeholder>
          <w:docPart w:val="59629A59707F45E880F2AD744EFF9230"/>
        </w:placeholder>
        <w:temporary/>
        <w:showingPlcHdr/>
        <w15:appearance w15:val="hidden"/>
      </w:sdtPr>
      <w:sdtEndPr/>
      <w:sdtContent>
        <w:p w:rsidR="00B46725" w:rsidRPr="007B5BFF" w:rsidRDefault="003C1E78" w:rsidP="00B46725">
          <w:pPr>
            <w:pStyle w:val="Title"/>
          </w:pPr>
          <w:r>
            <w:t>Report Title</w:t>
          </w:r>
        </w:p>
      </w:sdtContent>
    </w:sdt>
    <w:p w:rsidR="00B46725" w:rsidRDefault="00B46725" w:rsidP="00B46725">
      <w:pPr>
        <w:pStyle w:val="ContactHeading"/>
      </w:pPr>
      <w:r>
        <w:t>By</w:t>
      </w:r>
    </w:p>
    <w:p w:rsidR="00B46725" w:rsidRDefault="00525381" w:rsidP="00B46725">
      <w:pPr>
        <w:pStyle w:val="ContactInfo"/>
      </w:pPr>
      <w:r>
        <w:t>Chibuike Okpaluba</w:t>
      </w:r>
    </w:p>
    <w:p w:rsidR="003C1E78" w:rsidRDefault="00525381" w:rsidP="003C1E78">
      <w:pPr>
        <w:pStyle w:val="ContactInfo"/>
      </w:pPr>
      <w:r>
        <w:t>MEng Mechatronics</w:t>
      </w:r>
    </w:p>
    <w:p w:rsidR="003C1E78" w:rsidRDefault="00525381" w:rsidP="003C1E78">
      <w:pPr>
        <w:pStyle w:val="ContactInfo"/>
      </w:pPr>
      <w:r>
        <w:t>Nick Weldin</w:t>
      </w:r>
    </w:p>
    <w:sdt>
      <w:sdtPr>
        <w:alias w:val="Heading 1:"/>
        <w:tag w:val="Heading 1:"/>
        <w:id w:val="408363205"/>
        <w:placeholder>
          <w:docPart w:val="25D4A77572BA4BAE8EF3AEF23B9F46FA"/>
        </w:placeholder>
        <w:temporary/>
        <w:showingPlcHdr/>
        <w15:appearance w15:val="hidden"/>
      </w:sdtPr>
      <w:sdtEndPr/>
      <w:sdtContent>
        <w:p w:rsidR="002D6D73" w:rsidRDefault="00122300">
          <w:pPr>
            <w:pStyle w:val="Heading1"/>
          </w:pPr>
          <w:r>
            <w:t>Get Started Right Away</w:t>
          </w:r>
        </w:p>
      </w:sdtContent>
    </w:sdt>
    <w:sdt>
      <w:sdtPr>
        <w:alias w:val="Paragraph text:"/>
        <w:tag w:val="Paragraph text:"/>
        <w:id w:val="-1660535252"/>
        <w:placeholder>
          <w:docPart w:val="7231CD3A4CF541438254D880A5B167EA"/>
        </w:placeholder>
        <w:temporary/>
        <w:showingPlcHdr/>
        <w15:appearance w15:val="hidden"/>
      </w:sdtPr>
      <w:sdtEndPr/>
      <w:sdtContent>
        <w:p w:rsidR="002D6D73" w:rsidRPr="00122300" w:rsidRDefault="00122300" w:rsidP="00122300">
          <w:r>
            <w:t>To get started right away, just tap any placeholder text (such as this) and start typing to replace it with your own.</w:t>
          </w:r>
        </w:p>
      </w:sdtContent>
    </w:sdt>
    <w:p w:rsidR="002D6D73" w:rsidRPr="00122300" w:rsidRDefault="00220CFD">
      <w:pPr>
        <w:pStyle w:val="Heading1"/>
      </w:pPr>
      <w:sdt>
        <w:sdtPr>
          <w:alias w:val="Heading 1:"/>
          <w:tag w:val="Heading 1:"/>
          <w:id w:val="-1762756101"/>
          <w:placeholder>
            <w:docPart w:val="1BEA0E013FA242E79FE1519715739DE7"/>
          </w:placeholder>
          <w:temporary/>
          <w:showingPlcHdr/>
          <w15:appearance w15:val="hidden"/>
        </w:sdtPr>
        <w:sdtEndPr/>
        <w:sdtContent>
          <w:r w:rsidR="00122300">
            <w:t>Look Great Every Time</w:t>
          </w:r>
        </w:sdtContent>
      </w:sdt>
    </w:p>
    <w:bookmarkStart w:id="0" w:name="_GoBack" w:displacedByCustomXml="next"/>
    <w:sdt>
      <w:sdtPr>
        <w:alias w:val="Bulleted text:"/>
        <w:tag w:val="Bulleted text:"/>
        <w:id w:val="-1840076272"/>
        <w:placeholder>
          <w:docPart w:val="0FFFED414EA34A3BAC370982E399723E"/>
        </w:placeholder>
        <w:temporary/>
        <w:showingPlcHdr/>
        <w15:appearance w15:val="hidden"/>
      </w:sdtPr>
      <w:sdtEndPr/>
      <w:sdtContent>
        <w:p w:rsidR="00122300" w:rsidRDefault="00122300" w:rsidP="00122300">
          <w:pPr>
            <w:pStyle w:val="ListBullet"/>
            <w:numPr>
              <w:ilvl w:val="0"/>
              <w:numId w:val="2"/>
            </w:numPr>
          </w:pPr>
          <w:r>
            <w:t>Want to insert a picture from your files or add a shape, text box, or table? You got it! On the Insert tab of the ribbon, just tap the option you need.</w:t>
          </w:r>
        </w:p>
        <w:p w:rsidR="00122300" w:rsidRDefault="00122300" w:rsidP="00122300">
          <w:pPr>
            <w:pStyle w:val="ListBullet"/>
            <w:numPr>
              <w:ilvl w:val="0"/>
              <w:numId w:val="2"/>
            </w:numPr>
          </w:pPr>
          <w:r>
            <w:t>Think a document that looks this good has to be difficult to format? Think again! To easily apply any text formatting you see in this document with just a tap, on the Home tab of the ribbon, check out Styles.</w:t>
          </w:r>
        </w:p>
        <w:p w:rsidR="002D6D73" w:rsidRDefault="00122300" w:rsidP="00122300">
          <w:pPr>
            <w:pStyle w:val="ListBullet"/>
            <w:numPr>
              <w:ilvl w:val="0"/>
              <w:numId w:val="2"/>
            </w:numPr>
          </w:pPr>
          <w:r>
            <w:t>Some of the sample text in this document indicates the name of the style applied, so that you can easily apply the same formatting again. For example, this is the List Bullet style.</w:t>
          </w:r>
        </w:p>
        <w:bookmarkEnd w:id="0" w:displacedByCustomXml="next"/>
      </w:sdtContent>
    </w:sdt>
    <w:p w:rsidR="002D6D73" w:rsidRDefault="00220CFD">
      <w:pPr>
        <w:pStyle w:val="Heading2"/>
      </w:pPr>
      <w:sdt>
        <w:sdtPr>
          <w:alias w:val="Heading 2:"/>
          <w:tag w:val="Heading 2:"/>
          <w:id w:val="-1735856277"/>
          <w:placeholder>
            <w:docPart w:val="80CF9D4E1EC840CE956F762187AE53C3"/>
          </w:placeholder>
          <w:temporary/>
          <w:showingPlcHdr/>
          <w15:appearance w15:val="hidden"/>
        </w:sdtPr>
        <w:sdtEndPr/>
        <w:sdtContent>
          <w:bookmarkStart w:id="1" w:name="_Toc316914651"/>
          <w:bookmarkStart w:id="2" w:name="_Toc316916021"/>
          <w:bookmarkStart w:id="3" w:name="_Toc316919854"/>
          <w:bookmarkStart w:id="4" w:name="_Toc318188229"/>
          <w:bookmarkStart w:id="5" w:name="_Toc318188329"/>
          <w:bookmarkStart w:id="6" w:name="_Toc318189314"/>
          <w:bookmarkStart w:id="7" w:name="_Toc321147013"/>
          <w:bookmarkStart w:id="8" w:name="_Toc321147151"/>
          <w:r w:rsidR="00122300">
            <w:t>Give It That Finishing Touch</w:t>
          </w:r>
          <w:bookmarkEnd w:id="1"/>
          <w:bookmarkEnd w:id="2"/>
          <w:bookmarkEnd w:id="3"/>
          <w:bookmarkEnd w:id="4"/>
          <w:bookmarkEnd w:id="5"/>
          <w:bookmarkEnd w:id="6"/>
          <w:bookmarkEnd w:id="7"/>
          <w:bookmarkEnd w:id="8"/>
        </w:sdtContent>
      </w:sdt>
    </w:p>
    <w:p w:rsidR="002D6D73" w:rsidRDefault="00220CFD">
      <w:sdt>
        <w:sdtPr>
          <w:alias w:val="Paragraph text:"/>
          <w:tag w:val="Paragraph text:"/>
          <w:id w:val="-1375159712"/>
          <w:placeholder>
            <w:docPart w:val="475A25D6BEAD4955A1FE0B1C59FEB8AC"/>
          </w:placeholder>
          <w:temporary/>
          <w:showingPlcHdr/>
          <w15:appearance w15:val="hidden"/>
        </w:sdtPr>
        <w:sdtEndPr/>
        <w:sdtContent>
          <w:r w:rsidR="00122300">
            <w:t>Need to add a table of contents or a bibliography? No sweat.</w:t>
          </w:r>
        </w:sdtContent>
      </w:sdt>
    </w:p>
    <w:p w:rsidR="002D6D73" w:rsidRDefault="00220CFD">
      <w:pPr>
        <w:pStyle w:val="Heading3"/>
      </w:pPr>
      <w:sdt>
        <w:sdtPr>
          <w:alias w:val="Heading 3:"/>
          <w:tag w:val="Heading 3:"/>
          <w:id w:val="445515506"/>
          <w:placeholder>
            <w:docPart w:val="4E5D74E1AB5946EEB25D2BFDBBE80421"/>
          </w:placeholder>
          <w:temporary/>
          <w:showingPlcHdr/>
          <w15:appearance w15:val="hidden"/>
        </w:sdtPr>
        <w:sdtEndPr/>
        <w:sdtContent>
          <w:bookmarkStart w:id="9" w:name="_Toc315875746"/>
          <w:bookmarkStart w:id="10" w:name="_Toc316914652"/>
          <w:bookmarkStart w:id="11" w:name="_Toc316916022"/>
          <w:bookmarkStart w:id="12" w:name="_Toc316919855"/>
          <w:bookmarkStart w:id="13" w:name="_Toc318188230"/>
          <w:bookmarkStart w:id="14" w:name="_Toc318188330"/>
          <w:bookmarkStart w:id="15" w:name="_Toc318189315"/>
          <w:bookmarkStart w:id="16" w:name="_Toc321147014"/>
          <w:bookmarkStart w:id="17" w:name="_Toc321147152"/>
          <w:r w:rsidR="00122300">
            <w:t>Add a Table of Contents</w:t>
          </w:r>
          <w:bookmarkEnd w:id="9"/>
          <w:bookmarkEnd w:id="10"/>
          <w:bookmarkEnd w:id="11"/>
          <w:bookmarkEnd w:id="12"/>
          <w:bookmarkEnd w:id="13"/>
          <w:bookmarkEnd w:id="14"/>
          <w:bookmarkEnd w:id="15"/>
          <w:bookmarkEnd w:id="16"/>
          <w:bookmarkEnd w:id="17"/>
        </w:sdtContent>
      </w:sdt>
    </w:p>
    <w:sdt>
      <w:sdtPr>
        <w:alias w:val="Paragraph text:"/>
        <w:tag w:val="Paragraph text:"/>
        <w:id w:val="522915813"/>
        <w:placeholder>
          <w:docPart w:val="A5CD73A5A41D41AB9FB693F95B197644"/>
        </w:placeholder>
        <w:temporary/>
        <w:showingPlcHdr/>
        <w15:appearance w15:val="hidden"/>
      </w:sdtPr>
      <w:sdtEndPr/>
      <w:sdtContent>
        <w:p w:rsidR="00122300" w:rsidRDefault="00122300" w:rsidP="00122300">
          <w:r>
            <w:t>It couldn’t be easier to add a table of contents to your report. Just click in the document where you want the TOC to appear. Then, on the References tab, click Table of Contents and then click one of the Automatic options.</w:t>
          </w:r>
        </w:p>
        <w:p w:rsidR="002D6D73" w:rsidRDefault="00122300" w:rsidP="00122300">
          <w:r>
            <w:t>When you do, the TOC is inserted and text you formatted using Heading 1, Heading 2, and Heading 3 styles is automatically added to it.</w:t>
          </w:r>
        </w:p>
      </w:sdtContent>
    </w:sdt>
    <w:p w:rsidR="002D6D73" w:rsidRDefault="00220CFD">
      <w:pPr>
        <w:pStyle w:val="Heading3"/>
      </w:pPr>
      <w:sdt>
        <w:sdtPr>
          <w:alias w:val="Heading 3:"/>
          <w:tag w:val="Heading 3:"/>
          <w:id w:val="-1355337043"/>
          <w:placeholder>
            <w:docPart w:val="98382A9F6E15419AA25D3A1889618B23"/>
          </w:placeholder>
          <w:temporary/>
          <w:showingPlcHdr/>
          <w15:appearance w15:val="hidden"/>
        </w:sdtPr>
        <w:sdtEndPr/>
        <w:sdtContent>
          <w:bookmarkStart w:id="18" w:name="_Toc315875747"/>
          <w:bookmarkStart w:id="19" w:name="_Toc316914653"/>
          <w:bookmarkStart w:id="20" w:name="_Toc316916023"/>
          <w:bookmarkStart w:id="21" w:name="_Toc316919856"/>
          <w:bookmarkStart w:id="22" w:name="_Toc318188231"/>
          <w:bookmarkStart w:id="23" w:name="_Toc318188331"/>
          <w:bookmarkStart w:id="24" w:name="_Toc318189316"/>
          <w:bookmarkStart w:id="25" w:name="_Toc321147015"/>
          <w:bookmarkStart w:id="26" w:name="_Toc321147153"/>
          <w:r w:rsidR="00122300">
            <w:t>Add a Bibliography</w:t>
          </w:r>
          <w:bookmarkEnd w:id="18"/>
          <w:bookmarkEnd w:id="19"/>
          <w:bookmarkEnd w:id="20"/>
          <w:bookmarkEnd w:id="21"/>
          <w:bookmarkEnd w:id="22"/>
          <w:bookmarkEnd w:id="23"/>
          <w:bookmarkEnd w:id="24"/>
          <w:bookmarkEnd w:id="25"/>
          <w:bookmarkEnd w:id="26"/>
        </w:sdtContent>
      </w:sdt>
    </w:p>
    <w:sdt>
      <w:sdtPr>
        <w:alias w:val="Paragraph text:"/>
        <w:tag w:val="Paragraph text:"/>
        <w:id w:val="542171137"/>
        <w:placeholder>
          <w:docPart w:val="84114C3F542B441C9079779F85BA53DA"/>
        </w:placeholder>
        <w:temporary/>
        <w:showingPlcHdr/>
        <w15:appearance w15:val="hidden"/>
      </w:sdtPr>
      <w:sdtEndPr/>
      <w:sdtContent>
        <w:p w:rsidR="00122300" w:rsidRDefault="00122300" w:rsidP="00122300">
          <w:r>
            <w:t>On the References tab, in the Citations &amp; Bibliography group, click Insert Citation for the option to add sources and then place citations in the document.</w:t>
          </w:r>
        </w:p>
        <w:p w:rsidR="00122300" w:rsidRDefault="00122300" w:rsidP="00122300">
          <w:r>
            <w:t>When you’ve added all the citations you need for your report, on the References tab, click Bibliography to insert a formatted bibliography in your choice of styles.</w:t>
          </w:r>
        </w:p>
        <w:p w:rsidR="009B0674" w:rsidRDefault="00122300">
          <w:r>
            <w:t>And you’re done. Nice work!</w:t>
          </w:r>
        </w:p>
      </w:sdtContent>
    </w:sdt>
    <w:sectPr w:rsidR="009B0674" w:rsidSect="009B0674">
      <w:footerReference w:type="default" r:id="rId7"/>
      <w:headerReference w:type="first" r:id="rId8"/>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0CFD" w:rsidRDefault="00220CFD">
      <w:pPr>
        <w:spacing w:line="240" w:lineRule="auto"/>
      </w:pPr>
      <w:r>
        <w:separator/>
      </w:r>
    </w:p>
  </w:endnote>
  <w:endnote w:type="continuationSeparator" w:id="0">
    <w:p w:rsidR="00220CFD" w:rsidRDefault="00220C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7124121"/>
      <w:docPartObj>
        <w:docPartGallery w:val="Page Numbers (Bottom of Page)"/>
        <w:docPartUnique/>
      </w:docPartObj>
    </w:sdtPr>
    <w:sdtEndPr/>
    <w:sdtContent>
      <w:p w:rsidR="00190922" w:rsidRPr="00190922" w:rsidRDefault="00190922" w:rsidP="00190922">
        <w:pPr>
          <w:pStyle w:val="Footer"/>
        </w:pPr>
        <w:r w:rsidRPr="00190922">
          <w:fldChar w:fldCharType="begin"/>
        </w:r>
        <w:r w:rsidRPr="00190922">
          <w:instrText xml:space="preserve"> PAGE   \* MERGEFORMAT </w:instrText>
        </w:r>
        <w:r w:rsidRPr="00190922">
          <w:fldChar w:fldCharType="separate"/>
        </w:r>
        <w:r w:rsidR="00525381">
          <w:rPr>
            <w:noProof/>
          </w:rPr>
          <w:t>1</w:t>
        </w:r>
        <w:r w:rsidRPr="0019092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0CFD" w:rsidRDefault="00220CFD">
      <w:pPr>
        <w:spacing w:line="240" w:lineRule="auto"/>
      </w:pPr>
      <w:r>
        <w:separator/>
      </w:r>
    </w:p>
  </w:footnote>
  <w:footnote w:type="continuationSeparator" w:id="0">
    <w:p w:rsidR="00220CFD" w:rsidRDefault="00220C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D21" w:rsidRDefault="00430D21">
    <w:pPr>
      <w:pStyle w:val="Header"/>
    </w:pPr>
    <w:r>
      <w:rPr>
        <w:noProof/>
        <w:lang w:val="en-GB" w:eastAsia="en-GB"/>
      </w:rPr>
      <w:drawing>
        <wp:anchor distT="0" distB="0" distL="114300" distR="114300" simplePos="0" relativeHeight="251659264" behindDoc="1" locked="0" layoutInCell="1" allowOverlap="1" wp14:anchorId="299B0F70" wp14:editId="3CAC02DF">
          <wp:simplePos x="0" y="0"/>
          <wp:positionH relativeFrom="page">
            <wp:align>left</wp:align>
          </wp:positionH>
          <wp:positionV relativeFrom="page">
            <wp:posOffset>320040</wp:posOffset>
          </wp:positionV>
          <wp:extent cx="5129784" cy="7397496"/>
          <wp:effectExtent l="19050" t="0" r="13970" b="3023235"/>
          <wp:wrapNone/>
          <wp:docPr id="8" name="Picture 8" descr="Butterf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rotWithShape="1">
                  <a:blip r:embed="rId1"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8674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10"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8"/>
  </w:num>
  <w:num w:numId="4">
    <w:abstractNumId w:val="10"/>
  </w:num>
  <w:num w:numId="5">
    <w:abstractNumId w:val="12"/>
  </w:num>
  <w:num w:numId="6">
    <w:abstractNumId w:val="13"/>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sDAxMDA1NzU2NjQ3s7RQ0lEKTi0uzszPAykwrAUAENFNQywAAAA="/>
  </w:docVars>
  <w:rsids>
    <w:rsidRoot w:val="00525381"/>
    <w:rsid w:val="00016917"/>
    <w:rsid w:val="000228C0"/>
    <w:rsid w:val="00122300"/>
    <w:rsid w:val="00164D64"/>
    <w:rsid w:val="001668E8"/>
    <w:rsid w:val="00190922"/>
    <w:rsid w:val="00192BA9"/>
    <w:rsid w:val="001C30B8"/>
    <w:rsid w:val="00220CFD"/>
    <w:rsid w:val="002D6D73"/>
    <w:rsid w:val="002F1C41"/>
    <w:rsid w:val="003C1E78"/>
    <w:rsid w:val="003E1CD2"/>
    <w:rsid w:val="00430D21"/>
    <w:rsid w:val="0047082C"/>
    <w:rsid w:val="00492067"/>
    <w:rsid w:val="00525381"/>
    <w:rsid w:val="00541D83"/>
    <w:rsid w:val="00566A88"/>
    <w:rsid w:val="006C287D"/>
    <w:rsid w:val="006E4ED3"/>
    <w:rsid w:val="00712D08"/>
    <w:rsid w:val="00717041"/>
    <w:rsid w:val="00776ECC"/>
    <w:rsid w:val="007A0A5B"/>
    <w:rsid w:val="007B00EB"/>
    <w:rsid w:val="007B5BFF"/>
    <w:rsid w:val="00882E6A"/>
    <w:rsid w:val="009466EC"/>
    <w:rsid w:val="009B0674"/>
    <w:rsid w:val="00A358DD"/>
    <w:rsid w:val="00AA480C"/>
    <w:rsid w:val="00B46725"/>
    <w:rsid w:val="00EF74E1"/>
    <w:rsid w:val="00F55BC1"/>
    <w:rsid w:val="00F72A56"/>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2EAA76"/>
  <w15:chartTrackingRefBased/>
  <w15:docId w15:val="{AEF21EBF-DDAF-4356-969D-BC83A8E69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8E8"/>
  </w:style>
  <w:style w:type="paragraph" w:styleId="Heading1">
    <w:name w:val="heading 1"/>
    <w:basedOn w:val="Normal"/>
    <w:link w:val="Heading1Ch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946204"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Heading2Char">
    <w:name w:val="Heading 2 Char"/>
    <w:basedOn w:val="DefaultParagraphFont"/>
    <w:link w:val="Heading2"/>
    <w:uiPriority w:val="9"/>
    <w:rsid w:val="001668E8"/>
    <w:rPr>
      <w:caps/>
      <w:shd w:val="clear" w:color="auto" w:fill="F1D7E0" w:themeFill="accent2"/>
    </w:rPr>
  </w:style>
  <w:style w:type="paragraph" w:styleId="ListBullet">
    <w:name w:val="List Bullet"/>
    <w:basedOn w:val="Normal"/>
    <w:uiPriority w:val="11"/>
    <w:qFormat/>
    <w:pPr>
      <w:numPr>
        <w:numId w:val="1"/>
      </w:numPr>
    </w:pPr>
    <w:rPr>
      <w:color w:val="505050" w:themeColor="text2"/>
    </w:rPr>
  </w:style>
  <w:style w:type="character" w:customStyle="1" w:styleId="Heading3Char">
    <w:name w:val="Heading 3 Char"/>
    <w:basedOn w:val="DefaultParagraphFont"/>
    <w:link w:val="Heading3"/>
    <w:uiPriority w:val="9"/>
    <w:rsid w:val="001668E8"/>
    <w:rPr>
      <w:caps/>
      <w:color w:val="5A1E34"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776ECC"/>
    <w:pPr>
      <w:spacing w:before="0" w:after="200" w:line="240" w:lineRule="auto"/>
    </w:pPr>
    <w:rPr>
      <w:i/>
      <w:iCs/>
      <w:color w:val="505050" w:themeColor="text2"/>
      <w:szCs w:val="18"/>
    </w:rPr>
  </w:style>
  <w:style w:type="paragraph" w:customStyle="1" w:styleId="ContactHeading">
    <w:name w:val="Contact Heading"/>
    <w:basedOn w:val="Normal"/>
    <w:next w:val="ContactInfo"/>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semiHidden/>
    <w:unhideWhenUsed/>
    <w:rsid w:val="00F72A56"/>
    <w:rPr>
      <w:color w:val="5A1E34" w:themeColor="accent1" w:themeShade="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bu\AppData\Roaming\Microsoft\Templates\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9629A59707F45E880F2AD744EFF9230"/>
        <w:category>
          <w:name w:val="General"/>
          <w:gallery w:val="placeholder"/>
        </w:category>
        <w:types>
          <w:type w:val="bbPlcHdr"/>
        </w:types>
        <w:behaviors>
          <w:behavior w:val="content"/>
        </w:behaviors>
        <w:guid w:val="{850A7961-BE82-4F6B-9425-B57CF4046844}"/>
      </w:docPartPr>
      <w:docPartBody>
        <w:p w:rsidR="00000000" w:rsidRDefault="00C050B3">
          <w:pPr>
            <w:pStyle w:val="59629A59707F45E880F2AD744EFF9230"/>
          </w:pPr>
          <w:r>
            <w:t>Report Title</w:t>
          </w:r>
        </w:p>
      </w:docPartBody>
    </w:docPart>
    <w:docPart>
      <w:docPartPr>
        <w:name w:val="25D4A77572BA4BAE8EF3AEF23B9F46FA"/>
        <w:category>
          <w:name w:val="General"/>
          <w:gallery w:val="placeholder"/>
        </w:category>
        <w:types>
          <w:type w:val="bbPlcHdr"/>
        </w:types>
        <w:behaviors>
          <w:behavior w:val="content"/>
        </w:behaviors>
        <w:guid w:val="{247455B2-5E9B-45D8-9A8E-B236530435F4}"/>
      </w:docPartPr>
      <w:docPartBody>
        <w:p w:rsidR="00000000" w:rsidRDefault="00C050B3">
          <w:pPr>
            <w:pStyle w:val="25D4A77572BA4BAE8EF3AEF23B9F46FA"/>
          </w:pPr>
          <w:r>
            <w:t>Get Started Right Away</w:t>
          </w:r>
        </w:p>
      </w:docPartBody>
    </w:docPart>
    <w:docPart>
      <w:docPartPr>
        <w:name w:val="7231CD3A4CF541438254D880A5B167EA"/>
        <w:category>
          <w:name w:val="General"/>
          <w:gallery w:val="placeholder"/>
        </w:category>
        <w:types>
          <w:type w:val="bbPlcHdr"/>
        </w:types>
        <w:behaviors>
          <w:behavior w:val="content"/>
        </w:behaviors>
        <w:guid w:val="{BC96CD1F-1336-4A34-B6AB-6A3E9D767C59}"/>
      </w:docPartPr>
      <w:docPartBody>
        <w:p w:rsidR="00000000" w:rsidRDefault="00C050B3">
          <w:pPr>
            <w:pStyle w:val="7231CD3A4CF541438254D880A5B167EA"/>
          </w:pPr>
          <w:r>
            <w:t>To get started right away, just tap any placeholder text (such as this) and start typing to replace it with</w:t>
          </w:r>
          <w:r>
            <w:t xml:space="preserve"> your own.</w:t>
          </w:r>
        </w:p>
      </w:docPartBody>
    </w:docPart>
    <w:docPart>
      <w:docPartPr>
        <w:name w:val="1BEA0E013FA242E79FE1519715739DE7"/>
        <w:category>
          <w:name w:val="General"/>
          <w:gallery w:val="placeholder"/>
        </w:category>
        <w:types>
          <w:type w:val="bbPlcHdr"/>
        </w:types>
        <w:behaviors>
          <w:behavior w:val="content"/>
        </w:behaviors>
        <w:guid w:val="{C400D9AF-38E7-437D-910B-0592A50C7238}"/>
      </w:docPartPr>
      <w:docPartBody>
        <w:p w:rsidR="00000000" w:rsidRDefault="00C050B3">
          <w:pPr>
            <w:pStyle w:val="1BEA0E013FA242E79FE1519715739DE7"/>
          </w:pPr>
          <w:r>
            <w:t>Look Great Every Time</w:t>
          </w:r>
        </w:p>
      </w:docPartBody>
    </w:docPart>
    <w:docPart>
      <w:docPartPr>
        <w:name w:val="0FFFED414EA34A3BAC370982E399723E"/>
        <w:category>
          <w:name w:val="General"/>
          <w:gallery w:val="placeholder"/>
        </w:category>
        <w:types>
          <w:type w:val="bbPlcHdr"/>
        </w:types>
        <w:behaviors>
          <w:behavior w:val="content"/>
        </w:behaviors>
        <w:guid w:val="{FC7C8372-0895-45EA-8AC5-905542C70260}"/>
      </w:docPartPr>
      <w:docPartBody>
        <w:p w:rsidR="00E4273D" w:rsidRDefault="00C050B3" w:rsidP="00122300">
          <w:pPr>
            <w:pStyle w:val="ListBullet"/>
          </w:pPr>
          <w:r>
            <w:t>Want to insert a picture from your files or add a shape, text box, or table? You got it! On the Insert tab of the ribbon, just tap the option you need.</w:t>
          </w:r>
        </w:p>
        <w:p w:rsidR="00E4273D" w:rsidRDefault="00C050B3" w:rsidP="00122300">
          <w:pPr>
            <w:pStyle w:val="ListBullet"/>
          </w:pPr>
          <w:r>
            <w:t>Think a document that looks this good has to be difficult to format? Think again! To easily a</w:t>
          </w:r>
          <w:r>
            <w:t>pply any text formatting you see in this document with just a tap, on the Home tab of the ribbon, check out Styles.</w:t>
          </w:r>
        </w:p>
        <w:p w:rsidR="00000000" w:rsidRDefault="00C050B3">
          <w:pPr>
            <w:pStyle w:val="0FFFED414EA34A3BAC370982E399723E"/>
          </w:pPr>
          <w:r>
            <w:t>Some of the sample text in this document indicates the name of the style applied, so that you can easily apply the same formatting again. Fo</w:t>
          </w:r>
          <w:r>
            <w:t>r example, this is the List Bullet style.</w:t>
          </w:r>
        </w:p>
      </w:docPartBody>
    </w:docPart>
    <w:docPart>
      <w:docPartPr>
        <w:name w:val="80CF9D4E1EC840CE956F762187AE53C3"/>
        <w:category>
          <w:name w:val="General"/>
          <w:gallery w:val="placeholder"/>
        </w:category>
        <w:types>
          <w:type w:val="bbPlcHdr"/>
        </w:types>
        <w:behaviors>
          <w:behavior w:val="content"/>
        </w:behaviors>
        <w:guid w:val="{DC433BBB-A641-40F5-9450-2E061A37AD3D}"/>
      </w:docPartPr>
      <w:docPartBody>
        <w:p w:rsidR="00000000" w:rsidRDefault="00C050B3">
          <w:pPr>
            <w:pStyle w:val="80CF9D4E1EC840CE956F762187AE53C3"/>
          </w:pPr>
          <w:bookmarkStart w:id="0" w:name="_Toc316914651"/>
          <w:bookmarkStart w:id="1" w:name="_Toc316916021"/>
          <w:bookmarkStart w:id="2" w:name="_Toc316919854"/>
          <w:bookmarkStart w:id="3" w:name="_Toc318188229"/>
          <w:bookmarkStart w:id="4" w:name="_Toc318188329"/>
          <w:bookmarkStart w:id="5" w:name="_Toc318189314"/>
          <w:bookmarkStart w:id="6" w:name="_Toc321147013"/>
          <w:bookmarkStart w:id="7" w:name="_Toc321147151"/>
          <w:r>
            <w:t>Give It That Finishing Touch</w:t>
          </w:r>
          <w:bookmarkEnd w:id="0"/>
          <w:bookmarkEnd w:id="1"/>
          <w:bookmarkEnd w:id="2"/>
          <w:bookmarkEnd w:id="3"/>
          <w:bookmarkEnd w:id="4"/>
          <w:bookmarkEnd w:id="5"/>
          <w:bookmarkEnd w:id="6"/>
          <w:bookmarkEnd w:id="7"/>
        </w:p>
      </w:docPartBody>
    </w:docPart>
    <w:docPart>
      <w:docPartPr>
        <w:name w:val="475A25D6BEAD4955A1FE0B1C59FEB8AC"/>
        <w:category>
          <w:name w:val="General"/>
          <w:gallery w:val="placeholder"/>
        </w:category>
        <w:types>
          <w:type w:val="bbPlcHdr"/>
        </w:types>
        <w:behaviors>
          <w:behavior w:val="content"/>
        </w:behaviors>
        <w:guid w:val="{8913C2E3-B8BB-4532-B875-BA6160249FC8}"/>
      </w:docPartPr>
      <w:docPartBody>
        <w:p w:rsidR="00000000" w:rsidRDefault="00C050B3">
          <w:pPr>
            <w:pStyle w:val="475A25D6BEAD4955A1FE0B1C59FEB8AC"/>
          </w:pPr>
          <w:r>
            <w:t>Need to add a table of contents or a bibliography? No sweat.</w:t>
          </w:r>
        </w:p>
      </w:docPartBody>
    </w:docPart>
    <w:docPart>
      <w:docPartPr>
        <w:name w:val="4E5D74E1AB5946EEB25D2BFDBBE80421"/>
        <w:category>
          <w:name w:val="General"/>
          <w:gallery w:val="placeholder"/>
        </w:category>
        <w:types>
          <w:type w:val="bbPlcHdr"/>
        </w:types>
        <w:behaviors>
          <w:behavior w:val="content"/>
        </w:behaviors>
        <w:guid w:val="{10B1F3E6-178B-417C-A3D0-082A6EEAED37}"/>
      </w:docPartPr>
      <w:docPartBody>
        <w:p w:rsidR="00000000" w:rsidRDefault="00C050B3">
          <w:pPr>
            <w:pStyle w:val="4E5D74E1AB5946EEB25D2BFDBBE80421"/>
          </w:pPr>
          <w:bookmarkStart w:id="8" w:name="_Toc315875746"/>
          <w:bookmarkStart w:id="9" w:name="_Toc316914652"/>
          <w:bookmarkStart w:id="10" w:name="_Toc316916022"/>
          <w:bookmarkStart w:id="11" w:name="_Toc316919855"/>
          <w:bookmarkStart w:id="12" w:name="_Toc318188230"/>
          <w:bookmarkStart w:id="13" w:name="_Toc318188330"/>
          <w:bookmarkStart w:id="14" w:name="_Toc318189315"/>
          <w:bookmarkStart w:id="15" w:name="_Toc321147014"/>
          <w:bookmarkStart w:id="16" w:name="_Toc321147152"/>
          <w:r>
            <w:t>Add a Table of Contents</w:t>
          </w:r>
          <w:bookmarkEnd w:id="8"/>
          <w:bookmarkEnd w:id="9"/>
          <w:bookmarkEnd w:id="10"/>
          <w:bookmarkEnd w:id="11"/>
          <w:bookmarkEnd w:id="12"/>
          <w:bookmarkEnd w:id="13"/>
          <w:bookmarkEnd w:id="14"/>
          <w:bookmarkEnd w:id="15"/>
          <w:bookmarkEnd w:id="16"/>
        </w:p>
      </w:docPartBody>
    </w:docPart>
    <w:docPart>
      <w:docPartPr>
        <w:name w:val="A5CD73A5A41D41AB9FB693F95B197644"/>
        <w:category>
          <w:name w:val="General"/>
          <w:gallery w:val="placeholder"/>
        </w:category>
        <w:types>
          <w:type w:val="bbPlcHdr"/>
        </w:types>
        <w:behaviors>
          <w:behavior w:val="content"/>
        </w:behaviors>
        <w:guid w:val="{9A400C59-A967-45E0-BF91-44A013F5B4E8}"/>
      </w:docPartPr>
      <w:docPartBody>
        <w:p w:rsidR="00E4273D" w:rsidRDefault="00C050B3" w:rsidP="00122300">
          <w:r>
            <w:t>It couldn’t be easier to add a table of contents to your report. Just click in</w:t>
          </w:r>
          <w:r>
            <w:t xml:space="preserve"> the document where you want the TOC to appear. Then, on the References tab, click Table of Contents and then click one of the Automatic options.</w:t>
          </w:r>
        </w:p>
        <w:p w:rsidR="00000000" w:rsidRDefault="00C050B3">
          <w:pPr>
            <w:pStyle w:val="A5CD73A5A41D41AB9FB693F95B197644"/>
          </w:pPr>
          <w:r>
            <w:t xml:space="preserve">When you do, the TOC is inserted and text you formatted using Heading 1, Heading 2, and Heading 3 styles is </w:t>
          </w:r>
          <w:r>
            <w:t>automatically added to it.</w:t>
          </w:r>
        </w:p>
      </w:docPartBody>
    </w:docPart>
    <w:docPart>
      <w:docPartPr>
        <w:name w:val="98382A9F6E15419AA25D3A1889618B23"/>
        <w:category>
          <w:name w:val="General"/>
          <w:gallery w:val="placeholder"/>
        </w:category>
        <w:types>
          <w:type w:val="bbPlcHdr"/>
        </w:types>
        <w:behaviors>
          <w:behavior w:val="content"/>
        </w:behaviors>
        <w:guid w:val="{5657B4D7-2B25-424C-9A19-B494A6F29725}"/>
      </w:docPartPr>
      <w:docPartBody>
        <w:p w:rsidR="00000000" w:rsidRDefault="00C050B3">
          <w:pPr>
            <w:pStyle w:val="98382A9F6E15419AA25D3A1889618B23"/>
          </w:pPr>
          <w:bookmarkStart w:id="17" w:name="_Toc315875747"/>
          <w:bookmarkStart w:id="18" w:name="_Toc316914653"/>
          <w:bookmarkStart w:id="19" w:name="_Toc316916023"/>
          <w:bookmarkStart w:id="20" w:name="_Toc316919856"/>
          <w:bookmarkStart w:id="21" w:name="_Toc318188231"/>
          <w:bookmarkStart w:id="22" w:name="_Toc318188331"/>
          <w:bookmarkStart w:id="23" w:name="_Toc318189316"/>
          <w:bookmarkStart w:id="24" w:name="_Toc321147015"/>
          <w:bookmarkStart w:id="25" w:name="_Toc321147153"/>
          <w:r>
            <w:t>Add a Bibliography</w:t>
          </w:r>
          <w:bookmarkEnd w:id="17"/>
          <w:bookmarkEnd w:id="18"/>
          <w:bookmarkEnd w:id="19"/>
          <w:bookmarkEnd w:id="20"/>
          <w:bookmarkEnd w:id="21"/>
          <w:bookmarkEnd w:id="22"/>
          <w:bookmarkEnd w:id="23"/>
          <w:bookmarkEnd w:id="24"/>
          <w:bookmarkEnd w:id="25"/>
        </w:p>
      </w:docPartBody>
    </w:docPart>
    <w:docPart>
      <w:docPartPr>
        <w:name w:val="84114C3F542B441C9079779F85BA53DA"/>
        <w:category>
          <w:name w:val="General"/>
          <w:gallery w:val="placeholder"/>
        </w:category>
        <w:types>
          <w:type w:val="bbPlcHdr"/>
        </w:types>
        <w:behaviors>
          <w:behavior w:val="content"/>
        </w:behaviors>
        <w:guid w:val="{64D9F69B-9EE2-4B43-B934-ABFB082C577A}"/>
      </w:docPartPr>
      <w:docPartBody>
        <w:p w:rsidR="00E4273D" w:rsidRDefault="00C050B3" w:rsidP="00122300">
          <w:r>
            <w:t>On the References tab, in the Citations &amp; Bibliography group, click Insert Citation for the option to add sources and then place citations in the document.</w:t>
          </w:r>
        </w:p>
        <w:p w:rsidR="00E4273D" w:rsidRDefault="00C050B3" w:rsidP="00122300">
          <w:r>
            <w:t>When you’ve added all the citations you need for your report, on the Refe</w:t>
          </w:r>
          <w:r>
            <w:t>rences tab, click Bibliography to insert a formatted bibliography in your choice of styles.</w:t>
          </w:r>
        </w:p>
        <w:p w:rsidR="00000000" w:rsidRDefault="00C050B3">
          <w:pPr>
            <w:pStyle w:val="84114C3F542B441C9079779F85BA53DA"/>
          </w:pPr>
          <w:r>
            <w:t>And you’re done. Nice work!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1F4E79" w:themeColor="accent1" w:themeShade="80"/>
      </w:rPr>
    </w:lvl>
  </w:abstractNum>
  <w:num w:numId="1">
    <w:abstractNumId w:val="0"/>
    <w:lvlOverride w:ilvl="0">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0B3"/>
    <w:rsid w:val="00C050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629A59707F45E880F2AD744EFF9230">
    <w:name w:val="59629A59707F45E880F2AD744EFF9230"/>
  </w:style>
  <w:style w:type="paragraph" w:customStyle="1" w:styleId="BAFAEFE43CC543B5821C0847540DA27B">
    <w:name w:val="BAFAEFE43CC543B5821C0847540DA27B"/>
  </w:style>
  <w:style w:type="paragraph" w:customStyle="1" w:styleId="5CF678F52F974262AF6938FB3341AC86">
    <w:name w:val="5CF678F52F974262AF6938FB3341AC86"/>
  </w:style>
  <w:style w:type="paragraph" w:customStyle="1" w:styleId="83DD6CD4A0EB45D4BDAB36D51BAD207F">
    <w:name w:val="83DD6CD4A0EB45D4BDAB36D51BAD207F"/>
  </w:style>
  <w:style w:type="paragraph" w:customStyle="1" w:styleId="25D4A77572BA4BAE8EF3AEF23B9F46FA">
    <w:name w:val="25D4A77572BA4BAE8EF3AEF23B9F46FA"/>
  </w:style>
  <w:style w:type="paragraph" w:customStyle="1" w:styleId="7231CD3A4CF541438254D880A5B167EA">
    <w:name w:val="7231CD3A4CF541438254D880A5B167EA"/>
  </w:style>
  <w:style w:type="paragraph" w:customStyle="1" w:styleId="1BEA0E013FA242E79FE1519715739DE7">
    <w:name w:val="1BEA0E013FA242E79FE1519715739DE7"/>
  </w:style>
  <w:style w:type="paragraph" w:styleId="ListBullet">
    <w:name w:val="List Bullet"/>
    <w:basedOn w:val="Normal"/>
    <w:uiPriority w:val="11"/>
    <w:qFormat/>
    <w:pPr>
      <w:numPr>
        <w:numId w:val="1"/>
      </w:numPr>
      <w:spacing w:before="120" w:after="0" w:line="264" w:lineRule="auto"/>
    </w:pPr>
    <w:rPr>
      <w:color w:val="44546A" w:themeColor="text2"/>
      <w:lang w:val="en-US" w:eastAsia="ja-JP"/>
    </w:rPr>
  </w:style>
  <w:style w:type="paragraph" w:customStyle="1" w:styleId="0FFFED414EA34A3BAC370982E399723E">
    <w:name w:val="0FFFED414EA34A3BAC370982E399723E"/>
  </w:style>
  <w:style w:type="paragraph" w:customStyle="1" w:styleId="80CF9D4E1EC840CE956F762187AE53C3">
    <w:name w:val="80CF9D4E1EC840CE956F762187AE53C3"/>
  </w:style>
  <w:style w:type="paragraph" w:customStyle="1" w:styleId="475A25D6BEAD4955A1FE0B1C59FEB8AC">
    <w:name w:val="475A25D6BEAD4955A1FE0B1C59FEB8AC"/>
  </w:style>
  <w:style w:type="paragraph" w:customStyle="1" w:styleId="4E5D74E1AB5946EEB25D2BFDBBE80421">
    <w:name w:val="4E5D74E1AB5946EEB25D2BFDBBE80421"/>
  </w:style>
  <w:style w:type="paragraph" w:customStyle="1" w:styleId="A5CD73A5A41D41AB9FB693F95B197644">
    <w:name w:val="A5CD73A5A41D41AB9FB693F95B197644"/>
  </w:style>
  <w:style w:type="paragraph" w:customStyle="1" w:styleId="98382A9F6E15419AA25D3A1889618B23">
    <w:name w:val="98382A9F6E15419AA25D3A1889618B23"/>
  </w:style>
  <w:style w:type="paragraph" w:customStyle="1" w:styleId="84114C3F542B441C9079779F85BA53DA">
    <w:name w:val="84114C3F542B441C9079779F85BA53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Student report</Template>
  <TotalTime>243</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chibuike praise</dc:creator>
  <cp:lastModifiedBy>chibuike praise</cp:lastModifiedBy>
  <cp:revision>3</cp:revision>
  <dcterms:created xsi:type="dcterms:W3CDTF">2018-12-04T12:36:00Z</dcterms:created>
  <dcterms:modified xsi:type="dcterms:W3CDTF">2018-12-04T16:39:00Z</dcterms:modified>
  <cp:contentStatus/>
</cp:coreProperties>
</file>